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2355EE56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0856FD05" w14:textId="77777777" w:rsidR="00B1227E" w:rsidRDefault="00843C1C" w:rsidP="004408D7">
            <w:pPr>
              <w:pStyle w:val="Subtitle"/>
            </w:pPr>
            <w:r w:rsidRPr="00125392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80096" behindDoc="1" locked="1" layoutInCell="1" allowOverlap="1" wp14:anchorId="2F64F58E" wp14:editId="4F2D20A0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-10269855</wp:posOffset>
                      </wp:positionV>
                      <wp:extent cx="7772400" cy="10058400"/>
                      <wp:effectExtent l="0" t="0" r="0" b="0"/>
                      <wp:wrapNone/>
                      <wp:docPr id="6" name="Graphic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97BD7D-2989-9542-B9E4-100AF8486283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0058400"/>
                              </a:xfrm>
                              <a:custGeom>
                                <a:avLst/>
                                <a:gdLst>
                                  <a:gd name="connsiteX0" fmla="*/ 902970 w 5295120"/>
                                  <a:gd name="connsiteY0" fmla="*/ 105641 h 6858000"/>
                                  <a:gd name="connsiteX1" fmla="*/ 1697875 w 5295120"/>
                                  <a:gd name="connsiteY1" fmla="*/ 105641 h 6858000"/>
                                  <a:gd name="connsiteX2" fmla="*/ 1697875 w 5295120"/>
                                  <a:gd name="connsiteY2" fmla="*/ 0 h 6858000"/>
                                  <a:gd name="connsiteX3" fmla="*/ 902970 w 5295120"/>
                                  <a:gd name="connsiteY3" fmla="*/ 0 h 6858000"/>
                                  <a:gd name="connsiteX4" fmla="*/ 902970 w 5295120"/>
                                  <a:gd name="connsiteY4" fmla="*/ 105641 h 6858000"/>
                                  <a:gd name="connsiteX5" fmla="*/ 0 w 5295120"/>
                                  <a:gd name="connsiteY5" fmla="*/ 2847109 h 6858000"/>
                                  <a:gd name="connsiteX6" fmla="*/ 0 w 5295120"/>
                                  <a:gd name="connsiteY6" fmla="*/ 2962362 h 6858000"/>
                                  <a:gd name="connsiteX7" fmla="*/ 115253 w 5295120"/>
                                  <a:gd name="connsiteY7" fmla="*/ 3077614 h 6858000"/>
                                  <a:gd name="connsiteX8" fmla="*/ 0 w 5295120"/>
                                  <a:gd name="connsiteY8" fmla="*/ 3192867 h 6858000"/>
                                  <a:gd name="connsiteX9" fmla="*/ 0 w 5295120"/>
                                  <a:gd name="connsiteY9" fmla="*/ 3308119 h 6858000"/>
                                  <a:gd name="connsiteX10" fmla="*/ 230505 w 5295120"/>
                                  <a:gd name="connsiteY10" fmla="*/ 3077614 h 6858000"/>
                                  <a:gd name="connsiteX11" fmla="*/ 0 w 5295120"/>
                                  <a:gd name="connsiteY11" fmla="*/ 2847109 h 6858000"/>
                                  <a:gd name="connsiteX12" fmla="*/ 4806056 w 5295120"/>
                                  <a:gd name="connsiteY12" fmla="*/ 531582 h 6858000"/>
                                  <a:gd name="connsiteX13" fmla="*/ 4662315 w 5295120"/>
                                  <a:gd name="connsiteY13" fmla="*/ 675323 h 6858000"/>
                                  <a:gd name="connsiteX14" fmla="*/ 4806056 w 5295120"/>
                                  <a:gd name="connsiteY14" fmla="*/ 819063 h 6858000"/>
                                  <a:gd name="connsiteX15" fmla="*/ 4949797 w 5295120"/>
                                  <a:gd name="connsiteY15" fmla="*/ 675323 h 6858000"/>
                                  <a:gd name="connsiteX16" fmla="*/ 4806056 w 5295120"/>
                                  <a:gd name="connsiteY16" fmla="*/ 531582 h 6858000"/>
                                  <a:gd name="connsiteX17" fmla="*/ 2520921 w 5295120"/>
                                  <a:gd name="connsiteY17" fmla="*/ 6858000 h 6858000"/>
                                  <a:gd name="connsiteX18" fmla="*/ 3119265 w 5295120"/>
                                  <a:gd name="connsiteY18" fmla="*/ 6858000 h 6858000"/>
                                  <a:gd name="connsiteX19" fmla="*/ 3119265 w 5295120"/>
                                  <a:gd name="connsiteY19" fmla="*/ 6758075 h 6858000"/>
                                  <a:gd name="connsiteX20" fmla="*/ 2520921 w 5295120"/>
                                  <a:gd name="connsiteY20" fmla="*/ 6758075 h 6858000"/>
                                  <a:gd name="connsiteX21" fmla="*/ 2520921 w 5295120"/>
                                  <a:gd name="connsiteY21" fmla="*/ 6858000 h 6858000"/>
                                  <a:gd name="connsiteX22" fmla="*/ 5295121 w 5295120"/>
                                  <a:gd name="connsiteY22" fmla="*/ 5891299 h 6858000"/>
                                  <a:gd name="connsiteX23" fmla="*/ 5295121 w 5295120"/>
                                  <a:gd name="connsiteY23" fmla="*/ 5776047 h 6858000"/>
                                  <a:gd name="connsiteX24" fmla="*/ 5064616 w 5295120"/>
                                  <a:gd name="connsiteY24" fmla="*/ 6006638 h 6858000"/>
                                  <a:gd name="connsiteX25" fmla="*/ 5295121 w 5295120"/>
                                  <a:gd name="connsiteY25" fmla="*/ 6237143 h 6858000"/>
                                  <a:gd name="connsiteX26" fmla="*/ 5295121 w 5295120"/>
                                  <a:gd name="connsiteY26" fmla="*/ 6121891 h 6858000"/>
                                  <a:gd name="connsiteX27" fmla="*/ 5179869 w 5295120"/>
                                  <a:gd name="connsiteY27" fmla="*/ 6006638 h 6858000"/>
                                  <a:gd name="connsiteX28" fmla="*/ 5295121 w 5295120"/>
                                  <a:gd name="connsiteY28" fmla="*/ 5891386 h 6858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5295120" h="6858000">
                                    <a:moveTo>
                                      <a:pt x="902970" y="105641"/>
                                    </a:moveTo>
                                    <a:lnTo>
                                      <a:pt x="1697875" y="105641"/>
                                    </a:lnTo>
                                    <a:lnTo>
                                      <a:pt x="1697875" y="0"/>
                                    </a:lnTo>
                                    <a:lnTo>
                                      <a:pt x="902970" y="0"/>
                                    </a:lnTo>
                                    <a:lnTo>
                                      <a:pt x="902970" y="105641"/>
                                    </a:lnTo>
                                    <a:close/>
                                    <a:moveTo>
                                      <a:pt x="0" y="2847109"/>
                                    </a:moveTo>
                                    <a:lnTo>
                                      <a:pt x="0" y="2962362"/>
                                    </a:lnTo>
                                    <a:cubicBezTo>
                                      <a:pt x="63644" y="2962362"/>
                                      <a:pt x="115253" y="3013970"/>
                                      <a:pt x="115253" y="3077614"/>
                                    </a:cubicBezTo>
                                    <a:cubicBezTo>
                                      <a:pt x="115253" y="3141258"/>
                                      <a:pt x="63644" y="3192867"/>
                                      <a:pt x="0" y="3192867"/>
                                    </a:cubicBezTo>
                                    <a:lnTo>
                                      <a:pt x="0" y="3308119"/>
                                    </a:lnTo>
                                    <a:cubicBezTo>
                                      <a:pt x="127289" y="3308119"/>
                                      <a:pt x="230505" y="3204903"/>
                                      <a:pt x="230505" y="3077614"/>
                                    </a:cubicBezTo>
                                    <a:cubicBezTo>
                                      <a:pt x="230505" y="2950326"/>
                                      <a:pt x="127289" y="2847109"/>
                                      <a:pt x="0" y="2847109"/>
                                    </a:cubicBezTo>
                                    <a:close/>
                                    <a:moveTo>
                                      <a:pt x="4806056" y="531582"/>
                                    </a:moveTo>
                                    <a:cubicBezTo>
                                      <a:pt x="4726652" y="531582"/>
                                      <a:pt x="4662315" y="595919"/>
                                      <a:pt x="4662315" y="675323"/>
                                    </a:cubicBezTo>
                                    <a:cubicBezTo>
                                      <a:pt x="4662315" y="754726"/>
                                      <a:pt x="4726652" y="819063"/>
                                      <a:pt x="4806056" y="819063"/>
                                    </a:cubicBezTo>
                                    <a:cubicBezTo>
                                      <a:pt x="4885460" y="819063"/>
                                      <a:pt x="4949797" y="754726"/>
                                      <a:pt x="4949797" y="675323"/>
                                    </a:cubicBezTo>
                                    <a:cubicBezTo>
                                      <a:pt x="4949797" y="595919"/>
                                      <a:pt x="4885460" y="531582"/>
                                      <a:pt x="4806056" y="531582"/>
                                    </a:cubicBezTo>
                                    <a:close/>
                                    <a:moveTo>
                                      <a:pt x="2520921" y="6858000"/>
                                    </a:moveTo>
                                    <a:lnTo>
                                      <a:pt x="3119265" y="6858000"/>
                                    </a:lnTo>
                                    <a:lnTo>
                                      <a:pt x="3119265" y="6758075"/>
                                    </a:lnTo>
                                    <a:lnTo>
                                      <a:pt x="2520921" y="6758075"/>
                                    </a:lnTo>
                                    <a:lnTo>
                                      <a:pt x="2520921" y="6858000"/>
                                    </a:lnTo>
                                    <a:close/>
                                    <a:moveTo>
                                      <a:pt x="5295121" y="5891299"/>
                                    </a:moveTo>
                                    <a:lnTo>
                                      <a:pt x="5295121" y="5776047"/>
                                    </a:lnTo>
                                    <a:cubicBezTo>
                                      <a:pt x="5167833" y="5776047"/>
                                      <a:pt x="5064616" y="5879263"/>
                                      <a:pt x="5064616" y="6006638"/>
                                    </a:cubicBezTo>
                                    <a:cubicBezTo>
                                      <a:pt x="5064616" y="6134014"/>
                                      <a:pt x="5167833" y="6237143"/>
                                      <a:pt x="5295121" y="6237143"/>
                                    </a:cubicBezTo>
                                    <a:lnTo>
                                      <a:pt x="5295121" y="6121891"/>
                                    </a:lnTo>
                                    <a:cubicBezTo>
                                      <a:pt x="5231477" y="6121891"/>
                                      <a:pt x="5179869" y="6070283"/>
                                      <a:pt x="5179869" y="6006638"/>
                                    </a:cubicBezTo>
                                    <a:cubicBezTo>
                                      <a:pt x="5179869" y="5942994"/>
                                      <a:pt x="5231477" y="5891386"/>
                                      <a:pt x="5295121" y="58913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865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A12B" id="Graphic 4" o:spid="_x0000_s1026" alt="&quot;&quot;" style="position:absolute;margin-left:0;margin-top:-808.6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kIlUxt4AAAAL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      <v:stroke joinstyle="miter"/>
      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  <w:r w:rsidR="00B1227E">
              <w:rPr>
                <w:noProof/>
                <w:lang w:val="en-AU" w:eastAsia="en-AU"/>
              </w:rPr>
              <w:drawing>
                <wp:inline distT="0" distB="0" distL="0" distR="0" wp14:anchorId="11498460" wp14:editId="4C682014">
                  <wp:extent cx="2377440" cy="2903743"/>
                  <wp:effectExtent l="0" t="0" r="3810" b="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90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C356FC7" w14:textId="77777777" w:rsidR="00B1227E" w:rsidRDefault="00B1227E" w:rsidP="00EE259E"/>
        </w:tc>
        <w:tc>
          <w:tcPr>
            <w:tcW w:w="5534" w:type="dxa"/>
          </w:tcPr>
          <w:p w14:paraId="790DD94A" w14:textId="77777777" w:rsidR="00B1227E" w:rsidRPr="00B20D41" w:rsidRDefault="00A11389" w:rsidP="00CF61BE">
            <w:pPr>
              <w:pStyle w:val="Subtitle"/>
            </w:pPr>
            <w:r>
              <w:t>Student</w:t>
            </w:r>
          </w:p>
        </w:tc>
      </w:tr>
      <w:tr w:rsidR="00B1227E" w14:paraId="56BE363B" w14:textId="77777777" w:rsidTr="00B1227E">
        <w:trPr>
          <w:trHeight w:val="4715"/>
        </w:trPr>
        <w:tc>
          <w:tcPr>
            <w:tcW w:w="4410" w:type="dxa"/>
            <w:vMerge/>
          </w:tcPr>
          <w:p w14:paraId="32A515DC" w14:textId="77777777" w:rsidR="00B1227E" w:rsidRPr="008C6805" w:rsidRDefault="00B1227E" w:rsidP="00EE259E"/>
        </w:tc>
        <w:tc>
          <w:tcPr>
            <w:tcW w:w="270" w:type="dxa"/>
          </w:tcPr>
          <w:p w14:paraId="024470BE" w14:textId="77777777" w:rsidR="00B1227E" w:rsidRDefault="00B1227E" w:rsidP="00EE259E"/>
        </w:tc>
        <w:tc>
          <w:tcPr>
            <w:tcW w:w="5534" w:type="dxa"/>
          </w:tcPr>
          <w:p w14:paraId="16A5D802" w14:textId="77777777" w:rsidR="00B1227E" w:rsidRPr="00DE3D02" w:rsidRDefault="00EE4315" w:rsidP="00EE259E">
            <w:pPr>
              <w:pStyle w:val="Title"/>
              <w:rPr>
                <w:sz w:val="56"/>
              </w:rPr>
            </w:pPr>
            <w:r w:rsidRPr="00DE3D02">
              <w:rPr>
                <w:sz w:val="56"/>
              </w:rPr>
              <w:t>AKSHAYA DURGA</w:t>
            </w:r>
          </w:p>
          <w:p w14:paraId="735C73EE" w14:textId="77777777" w:rsidR="00B1227E" w:rsidRDefault="003F5708" w:rsidP="00EE259E">
            <w:pPr>
              <w:pStyle w:val="Heading1"/>
            </w:pPr>
            <w:sdt>
              <w:sdtPr>
                <w:id w:val="2074003189"/>
                <w:placeholder>
                  <w:docPart w:val="5CB7E244B9874F4E8E13B918F2FA3396"/>
                </w:placeholder>
                <w:temporary/>
                <w:showingPlcHdr/>
                <w15:appearance w15:val="hidden"/>
              </w:sdtPr>
              <w:sdtEndPr/>
              <w:sdtContent>
                <w:r w:rsidR="00B1227E" w:rsidRPr="002A61D3">
                  <w:t>Objective</w:t>
                </w:r>
              </w:sdtContent>
            </w:sdt>
          </w:p>
          <w:p w14:paraId="3CD872F0" w14:textId="77777777" w:rsidR="00B1227E" w:rsidRPr="00363F24" w:rsidRDefault="00363F24" w:rsidP="00CF61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3F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motivated and detail-oriented Bachelor </w:t>
            </w:r>
            <w:proofErr w:type="gramStart"/>
            <w:r w:rsidRPr="00363F24">
              <w:rPr>
                <w:rFonts w:ascii="Arial" w:hAnsi="Arial" w:cs="Arial"/>
                <w:b/>
                <w:bCs/>
                <w:sz w:val="22"/>
                <w:szCs w:val="22"/>
              </w:rPr>
              <w:t>Of</w:t>
            </w:r>
            <w:proofErr w:type="gramEnd"/>
            <w:r w:rsidRPr="00363F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Computer Applicat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ion (BCA) student seeking an opportunity to apply and enhance technical skills in a dynamic environment, while contributing to the growth of the organization</w:t>
            </w:r>
          </w:p>
        </w:tc>
      </w:tr>
    </w:tbl>
    <w:p w14:paraId="5A33557E" w14:textId="77777777" w:rsidR="004E0EF8" w:rsidRDefault="004E0EF8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843C1C" w14:paraId="545F45BF" w14:textId="77777777" w:rsidTr="00B1227E">
        <w:trPr>
          <w:trHeight w:val="8117"/>
        </w:trPr>
        <w:tc>
          <w:tcPr>
            <w:tcW w:w="4410" w:type="dxa"/>
          </w:tcPr>
          <w:p w14:paraId="7E63975D" w14:textId="77777777" w:rsidR="00843C1C" w:rsidRDefault="00C63C9C" w:rsidP="00EE259E">
            <w:pPr>
              <w:pStyle w:val="Subtitle"/>
            </w:pPr>
            <w:r>
              <w:t>PERSONAL DETAILS</w:t>
            </w:r>
          </w:p>
          <w:p w14:paraId="4DB2CDC2" w14:textId="77777777" w:rsidR="00CF61BE" w:rsidRDefault="000518C8" w:rsidP="00CF61BE">
            <w:pPr>
              <w:rPr>
                <w:lang w:val="fr-FR"/>
              </w:rPr>
            </w:pPr>
            <w:r>
              <w:rPr>
                <w:lang w:val="fr-FR"/>
              </w:rPr>
              <w:t>Name :</w:t>
            </w:r>
            <w:r w:rsidR="00AB6C85">
              <w:rPr>
                <w:lang w:val="fr-FR"/>
              </w:rPr>
              <w:t xml:space="preserve"> AKSHAYA DURGA S</w:t>
            </w:r>
          </w:p>
          <w:p w14:paraId="5F8C78CC" w14:textId="77777777" w:rsidR="00AB6C85" w:rsidRDefault="00AB6C85" w:rsidP="00CF61BE">
            <w:pPr>
              <w:rPr>
                <w:lang w:val="fr-FR"/>
              </w:rPr>
            </w:pPr>
            <w:r>
              <w:rPr>
                <w:lang w:val="fr-FR"/>
              </w:rPr>
              <w:t>GENDER :</w:t>
            </w:r>
            <w:r w:rsidR="00397F92">
              <w:rPr>
                <w:lang w:val="fr-FR"/>
              </w:rPr>
              <w:t xml:space="preserve"> FEMALE</w:t>
            </w:r>
          </w:p>
          <w:p w14:paraId="2B030479" w14:textId="77777777" w:rsidR="00397F92" w:rsidRDefault="00397F92" w:rsidP="00CF61BE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  <w:r w:rsidR="006629E6">
              <w:rPr>
                <w:lang w:val="fr-FR"/>
              </w:rPr>
              <w:t xml:space="preserve"> OF BIRTH : 06.02.2006</w:t>
            </w:r>
          </w:p>
          <w:p w14:paraId="2DCF720C" w14:textId="77777777" w:rsidR="004637A5" w:rsidRDefault="004637A5" w:rsidP="00CF61BE">
            <w:pPr>
              <w:rPr>
                <w:lang w:val="fr-FR"/>
              </w:rPr>
            </w:pPr>
            <w:r>
              <w:rPr>
                <w:lang w:val="fr-FR"/>
              </w:rPr>
              <w:t xml:space="preserve">Gmail : </w:t>
            </w:r>
            <w:hyperlink r:id="rId12" w:history="1">
              <w:r w:rsidR="009217C6" w:rsidRPr="00B60461">
                <w:rPr>
                  <w:rStyle w:val="Hyperlink"/>
                  <w:lang w:val="fr-FR"/>
                </w:rPr>
                <w:t>sakshayadurga06@gmail.com</w:t>
              </w:r>
            </w:hyperlink>
          </w:p>
          <w:p w14:paraId="0A56F2E8" w14:textId="77777777" w:rsidR="006629E6" w:rsidRDefault="009217C6" w:rsidP="00CF61BE">
            <w:pPr>
              <w:rPr>
                <w:lang w:val="fr-FR"/>
              </w:rPr>
            </w:pPr>
            <w:r>
              <w:rPr>
                <w:lang w:val="fr-FR"/>
              </w:rPr>
              <w:t>Fathe</w:t>
            </w:r>
            <w:r w:rsidR="00546F4E">
              <w:rPr>
                <w:lang w:val="fr-FR"/>
              </w:rPr>
              <w:t>r Name</w:t>
            </w:r>
            <w:r>
              <w:rPr>
                <w:lang w:val="fr-FR"/>
              </w:rPr>
              <w:t> :</w:t>
            </w:r>
            <w:r w:rsidR="00546F4E">
              <w:rPr>
                <w:lang w:val="fr-FR"/>
              </w:rPr>
              <w:t xml:space="preserve"> K Srinivasan</w:t>
            </w:r>
          </w:p>
          <w:p w14:paraId="44B158C4" w14:textId="77777777" w:rsidR="00546F4E" w:rsidRDefault="00546F4E" w:rsidP="00CF61BE">
            <w:pPr>
              <w:rPr>
                <w:lang w:val="fr-FR"/>
              </w:rPr>
            </w:pPr>
            <w:r>
              <w:rPr>
                <w:lang w:val="fr-FR"/>
              </w:rPr>
              <w:t>Mother Name :</w:t>
            </w:r>
            <w:r w:rsidR="00C63C9C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Deepa</w:t>
            </w:r>
          </w:p>
          <w:p w14:paraId="62A730AA" w14:textId="77777777" w:rsidR="00843C1C" w:rsidRDefault="00843C1C" w:rsidP="00EE259E"/>
          <w:p w14:paraId="4302E551" w14:textId="77777777" w:rsidR="00843C1C" w:rsidRDefault="003F5708" w:rsidP="00EE259E">
            <w:pPr>
              <w:pStyle w:val="Subtitle"/>
            </w:pPr>
            <w:sdt>
              <w:sdtPr>
                <w:id w:val="1415746174"/>
                <w:placeholder>
                  <w:docPart w:val="845A63CBAEC146A98E531498BCAE95EA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Education</w:t>
                </w:r>
              </w:sdtContent>
            </w:sdt>
          </w:p>
          <w:p w14:paraId="61241C0E" w14:textId="77777777" w:rsidR="00843C1C" w:rsidRDefault="001F483A" w:rsidP="00EE259E">
            <w:pPr>
              <w:pStyle w:val="Heading3"/>
            </w:pPr>
            <w:r>
              <w:t xml:space="preserve">CHIRST THE KING MARTIC HIGHER SECONDARY SCHOOL KUMBAKONAM </w:t>
            </w:r>
          </w:p>
          <w:p w14:paraId="415537CD" w14:textId="77777777" w:rsidR="001F483A" w:rsidRPr="001F483A" w:rsidRDefault="001F483A" w:rsidP="001F483A">
            <w:r>
              <w:t>2023-2026</w:t>
            </w:r>
          </w:p>
          <w:p w14:paraId="7D4A90D4" w14:textId="77777777" w:rsidR="001F483A" w:rsidRDefault="001F483A" w:rsidP="001F483A">
            <w:r>
              <w:t xml:space="preserve">BHARATHIDASAN UNIVERSITY </w:t>
            </w:r>
          </w:p>
          <w:p w14:paraId="30A321A8" w14:textId="77777777" w:rsidR="00843C1C" w:rsidRDefault="001F483A" w:rsidP="00EE259E">
            <w:r>
              <w:t xml:space="preserve">SWAMI DAYANANDA ARTS &amp; SCIENCE COLLEGE </w:t>
            </w:r>
          </w:p>
          <w:p w14:paraId="7D4F019E" w14:textId="77777777" w:rsidR="00843C1C" w:rsidRDefault="00843C1C" w:rsidP="00EE259E"/>
          <w:p w14:paraId="5AFE1790" w14:textId="77777777" w:rsidR="00843C1C" w:rsidRDefault="00843C1C" w:rsidP="00EE259E"/>
          <w:p w14:paraId="60DAD13E" w14:textId="77777777" w:rsidR="00226387" w:rsidRPr="00A41BD5" w:rsidRDefault="00226387" w:rsidP="00EE259E"/>
        </w:tc>
        <w:tc>
          <w:tcPr>
            <w:tcW w:w="270" w:type="dxa"/>
          </w:tcPr>
          <w:p w14:paraId="459A20DF" w14:textId="77777777" w:rsidR="00843C1C" w:rsidRDefault="00843C1C" w:rsidP="00EE259E"/>
        </w:tc>
        <w:tc>
          <w:tcPr>
            <w:tcW w:w="5534" w:type="dxa"/>
          </w:tcPr>
          <w:p w14:paraId="44EBF3B0" w14:textId="77777777" w:rsidR="00843C1C" w:rsidRDefault="00363F24" w:rsidP="00363F24">
            <w:pPr>
              <w:pStyle w:val="Heading1"/>
            </w:pPr>
            <w:r>
              <w:rPr>
                <w:rFonts w:ascii="Arial" w:hAnsi="Arial" w:cs="Arial"/>
              </w:rPr>
              <w:t>TECHNICAL SKILLS</w:t>
            </w:r>
          </w:p>
          <w:p w14:paraId="2AF07743" w14:textId="77777777" w:rsidR="00363F24" w:rsidRDefault="00363F24" w:rsidP="00363F24">
            <w:r>
              <w:t>•</w:t>
            </w:r>
            <w:r w:rsidRPr="00363F24">
              <w:rPr>
                <w:rFonts w:ascii="Arial" w:hAnsi="Arial" w:cs="Arial"/>
              </w:rPr>
              <w:t>Programming Languages: C,</w:t>
            </w:r>
            <w:r>
              <w:rPr>
                <w:rFonts w:ascii="Arial" w:hAnsi="Arial" w:cs="Arial"/>
              </w:rPr>
              <w:t xml:space="preserve"> </w:t>
            </w:r>
            <w:r w:rsidRPr="00363F24">
              <w:rPr>
                <w:rFonts w:ascii="Arial" w:hAnsi="Arial" w:cs="Arial"/>
              </w:rPr>
              <w:t>C++</w:t>
            </w:r>
            <w:r>
              <w:rPr>
                <w:rFonts w:ascii="Arial" w:hAnsi="Arial" w:cs="Arial"/>
              </w:rPr>
              <w:t xml:space="preserve">, </w:t>
            </w:r>
            <w:r w:rsidRPr="00363F24">
              <w:rPr>
                <w:rFonts w:ascii="Arial" w:hAnsi="Arial" w:cs="Arial"/>
              </w:rPr>
              <w:t>Java,</w:t>
            </w:r>
            <w:r>
              <w:rPr>
                <w:rFonts w:ascii="Arial" w:hAnsi="Arial" w:cs="Arial"/>
              </w:rPr>
              <w:t xml:space="preserve"> </w:t>
            </w:r>
            <w:r w:rsidRPr="00363F24">
              <w:rPr>
                <w:rFonts w:ascii="Arial" w:hAnsi="Arial" w:cs="Arial"/>
              </w:rPr>
              <w:t>Python</w:t>
            </w:r>
          </w:p>
          <w:p w14:paraId="661C1463" w14:textId="77777777" w:rsidR="00363F24" w:rsidRDefault="00363F24" w:rsidP="00363F24">
            <w:r>
              <w:t>•Web Technologies:  HTML, CSS</w:t>
            </w:r>
          </w:p>
          <w:p w14:paraId="5E470C01" w14:textId="77777777" w:rsidR="00363F24" w:rsidRDefault="00363F24" w:rsidP="00363F24">
            <w:r>
              <w:t>•Tools &amp; Software:  MS Office, VS Code</w:t>
            </w:r>
          </w:p>
          <w:p w14:paraId="66A46DBC" w14:textId="77777777" w:rsidR="00680AA4" w:rsidRDefault="00680AA4" w:rsidP="00363F24">
            <w:r>
              <w:t xml:space="preserve">•video editing </w:t>
            </w:r>
          </w:p>
          <w:p w14:paraId="4D12AA4D" w14:textId="77777777" w:rsidR="00680AA4" w:rsidRDefault="00680AA4" w:rsidP="00363F24">
            <w:r>
              <w:t>•communication</w:t>
            </w:r>
          </w:p>
          <w:p w14:paraId="601C201E" w14:textId="77777777" w:rsidR="00680AA4" w:rsidRDefault="00680AA4" w:rsidP="00363F24">
            <w:r>
              <w:t>•project management</w:t>
            </w:r>
          </w:p>
          <w:p w14:paraId="3208F810" w14:textId="77777777" w:rsidR="00F4309C" w:rsidRDefault="00F4309C" w:rsidP="00F4309C">
            <w:pPr>
              <w:pStyle w:val="Heading1"/>
            </w:pPr>
          </w:p>
          <w:p w14:paraId="1D215D80" w14:textId="77777777" w:rsidR="00F4309C" w:rsidRPr="00F4309C" w:rsidRDefault="00F4309C" w:rsidP="00F4309C">
            <w:pPr>
              <w:pStyle w:val="Heading1"/>
            </w:pPr>
            <w:r>
              <w:t>Languages</w:t>
            </w:r>
          </w:p>
          <w:p w14:paraId="240CA941" w14:textId="77777777" w:rsidR="00F4309C" w:rsidRDefault="006A7E2F" w:rsidP="00F4309C">
            <w:r>
              <w:t>•</w:t>
            </w:r>
            <w:r w:rsidR="00F4309C">
              <w:t xml:space="preserve"> English</w:t>
            </w:r>
          </w:p>
          <w:p w14:paraId="14C5ED78" w14:textId="77777777" w:rsidR="00F4309C" w:rsidRDefault="006A7E2F" w:rsidP="00F4309C">
            <w:r>
              <w:t>•</w:t>
            </w:r>
            <w:r w:rsidR="00F4309C">
              <w:t>Tamil</w:t>
            </w:r>
          </w:p>
          <w:p w14:paraId="0833D9AE" w14:textId="77777777" w:rsidR="00F4309C" w:rsidRDefault="006A7E2F" w:rsidP="00F4309C">
            <w:r>
              <w:t>•</w:t>
            </w:r>
            <w:r w:rsidR="00F4309C">
              <w:t>Telugu</w:t>
            </w:r>
          </w:p>
          <w:p w14:paraId="4832ADD2" w14:textId="77777777" w:rsidR="001F483A" w:rsidRDefault="001F483A" w:rsidP="00F4309C"/>
          <w:p w14:paraId="5B432150" w14:textId="77777777" w:rsidR="001F483A" w:rsidRDefault="001F483A" w:rsidP="001F483A">
            <w:pPr>
              <w:pStyle w:val="Heading1"/>
            </w:pPr>
            <w:r>
              <w:t>ACHI</w:t>
            </w:r>
            <w:r w:rsidR="004D5F47">
              <w:t>E</w:t>
            </w:r>
            <w:r>
              <w:t xml:space="preserve">VEMENTS </w:t>
            </w:r>
          </w:p>
          <w:p w14:paraId="3961D39A" w14:textId="77777777" w:rsidR="001F483A" w:rsidRDefault="00257889" w:rsidP="001F483A">
            <w:pPr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rFonts w:ascii="Arial" w:hAnsi="Arial" w:cs="Arial"/>
              </w:rPr>
              <w:t>PRAG ROBOTICS-</w:t>
            </w:r>
          </w:p>
          <w:p w14:paraId="78FF971B" w14:textId="77777777" w:rsidR="00257889" w:rsidRDefault="00257889" w:rsidP="001F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price prediction project using python language successfully completed an internship training </w:t>
            </w:r>
            <w:proofErr w:type="spellStart"/>
            <w:r>
              <w:rPr>
                <w:rFonts w:ascii="Arial" w:hAnsi="Arial" w:cs="Arial"/>
              </w:rPr>
              <w:t>prag</w:t>
            </w:r>
            <w:proofErr w:type="spellEnd"/>
            <w:r>
              <w:rPr>
                <w:rFonts w:ascii="Arial" w:hAnsi="Arial" w:cs="Arial"/>
              </w:rPr>
              <w:t xml:space="preserve"> robotics </w:t>
            </w:r>
          </w:p>
          <w:p w14:paraId="0054D0B0" w14:textId="77777777" w:rsidR="00257889" w:rsidRDefault="00257889" w:rsidP="001F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Pvt. Ltd in collaboration with AICTE from 22</w:t>
            </w:r>
            <w:r w:rsidRPr="00257889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June 2024 to 13</w:t>
            </w:r>
            <w:r w:rsidRPr="00257889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 2024</w:t>
            </w:r>
          </w:p>
          <w:p w14:paraId="50D69660" w14:textId="77777777" w:rsidR="00257889" w:rsidRDefault="00257889" w:rsidP="001F483A">
            <w:pPr>
              <w:rPr>
                <w:rFonts w:ascii="Arial" w:hAnsi="Arial" w:cs="Arial"/>
              </w:rPr>
            </w:pPr>
          </w:p>
          <w:p w14:paraId="5353C1AF" w14:textId="77777777" w:rsidR="00680AA4" w:rsidRDefault="00257889" w:rsidP="001F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Zoho book</w:t>
            </w:r>
          </w:p>
          <w:p w14:paraId="4F3A3283" w14:textId="77777777" w:rsidR="00680AA4" w:rsidRPr="00257889" w:rsidRDefault="00680AA4" w:rsidP="001F4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Marcello tech</w:t>
            </w:r>
          </w:p>
          <w:p w14:paraId="06B0A090" w14:textId="77777777" w:rsidR="00F4309C" w:rsidRPr="00F4309C" w:rsidRDefault="00F4309C" w:rsidP="00F4309C"/>
          <w:p w14:paraId="410C670A" w14:textId="77777777" w:rsidR="00843C1C" w:rsidRDefault="00843C1C" w:rsidP="00EE259E"/>
          <w:p w14:paraId="13D9C35A" w14:textId="77777777" w:rsidR="00843C1C" w:rsidRPr="001B5913" w:rsidRDefault="00843C1C" w:rsidP="00EE259E"/>
          <w:p w14:paraId="24280992" w14:textId="77777777" w:rsidR="00843C1C" w:rsidRDefault="00843C1C" w:rsidP="00CF61BE">
            <w:pPr>
              <w:pStyle w:val="Heading2"/>
            </w:pPr>
          </w:p>
          <w:p w14:paraId="2F03F085" w14:textId="77777777" w:rsidR="00F4309C" w:rsidRDefault="00CF61BE" w:rsidP="00F4309C">
            <w:pPr>
              <w:pStyle w:val="Heading3"/>
            </w:pPr>
            <w:r w:rsidRPr="00D85EF8">
              <w:rPr>
                <w:lang w:val="de-DE"/>
              </w:rPr>
              <w:t xml:space="preserve"> </w:t>
            </w:r>
          </w:p>
          <w:p w14:paraId="452EE6EC" w14:textId="77777777" w:rsidR="00843C1C" w:rsidRDefault="00843C1C" w:rsidP="00EE259E"/>
          <w:p w14:paraId="335DC5F3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2F7FC96E" w14:textId="77777777" w:rsidR="00843C1C" w:rsidRDefault="00843C1C" w:rsidP="00C211BC"/>
        </w:tc>
      </w:tr>
    </w:tbl>
    <w:p w14:paraId="6603807C" w14:textId="77777777" w:rsidR="00871DB8" w:rsidRDefault="00871DB8" w:rsidP="00C23845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8D7D4" w14:textId="77777777" w:rsidR="001374D1" w:rsidRDefault="001374D1" w:rsidP="00AA35A8">
      <w:pPr>
        <w:spacing w:line="240" w:lineRule="auto"/>
      </w:pPr>
      <w:r>
        <w:separator/>
      </w:r>
    </w:p>
  </w:endnote>
  <w:endnote w:type="continuationSeparator" w:id="0">
    <w:p w14:paraId="5CBB8865" w14:textId="77777777" w:rsidR="001374D1" w:rsidRDefault="001374D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13D5" w14:textId="77777777" w:rsidR="001374D1" w:rsidRDefault="001374D1" w:rsidP="00AA35A8">
      <w:pPr>
        <w:spacing w:line="240" w:lineRule="auto"/>
      </w:pPr>
      <w:r>
        <w:separator/>
      </w:r>
    </w:p>
  </w:footnote>
  <w:footnote w:type="continuationSeparator" w:id="0">
    <w:p w14:paraId="47E2F12F" w14:textId="77777777" w:rsidR="001374D1" w:rsidRDefault="001374D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AB54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8882092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188E84CE" wp14:editId="188E84CF">
            <wp:extent cx="182880" cy="182880"/>
            <wp:effectExtent l="0" t="0" r="0" b="0"/>
            <wp:docPr id="158882092" name="Picture 15888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E327CF5" id="Picture 2071082021" o:spid="_x0000_i1025" type="#_x0000_t75" style="width:13.3pt;height:13.3pt;visibility:visible;mso-wrap-style:square">
            <v:imagedata r:id="rId3" o:title=""/>
          </v:shape>
        </w:pict>
      </mc:Choice>
      <mc:Fallback>
        <w:drawing>
          <wp:inline distT="0" distB="0" distL="0" distR="0" wp14:anchorId="188E84D0" wp14:editId="188E84D1">
            <wp:extent cx="168910" cy="168910"/>
            <wp:effectExtent l="0" t="0" r="0" b="0"/>
            <wp:docPr id="2071082021" name="Picture 207108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24"/>
    <w:rsid w:val="00003E45"/>
    <w:rsid w:val="00010CFB"/>
    <w:rsid w:val="00033263"/>
    <w:rsid w:val="000417DA"/>
    <w:rsid w:val="00045105"/>
    <w:rsid w:val="000518C8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10797"/>
    <w:rsid w:val="00124ED6"/>
    <w:rsid w:val="001374D1"/>
    <w:rsid w:val="00142AEB"/>
    <w:rsid w:val="001639D6"/>
    <w:rsid w:val="00167789"/>
    <w:rsid w:val="00172FA7"/>
    <w:rsid w:val="00175671"/>
    <w:rsid w:val="00176D22"/>
    <w:rsid w:val="00182371"/>
    <w:rsid w:val="0018639F"/>
    <w:rsid w:val="00186915"/>
    <w:rsid w:val="00194704"/>
    <w:rsid w:val="001A0C02"/>
    <w:rsid w:val="001A32F8"/>
    <w:rsid w:val="001B5913"/>
    <w:rsid w:val="001E5A59"/>
    <w:rsid w:val="001E7E7E"/>
    <w:rsid w:val="001F483A"/>
    <w:rsid w:val="001F5C91"/>
    <w:rsid w:val="00203213"/>
    <w:rsid w:val="002236D5"/>
    <w:rsid w:val="00226387"/>
    <w:rsid w:val="00243756"/>
    <w:rsid w:val="0025167B"/>
    <w:rsid w:val="00257889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0271F"/>
    <w:rsid w:val="00315F8E"/>
    <w:rsid w:val="00316720"/>
    <w:rsid w:val="00331DCE"/>
    <w:rsid w:val="0033315E"/>
    <w:rsid w:val="0033392D"/>
    <w:rsid w:val="00352A17"/>
    <w:rsid w:val="00360599"/>
    <w:rsid w:val="00363F24"/>
    <w:rsid w:val="00397F92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637A5"/>
    <w:rsid w:val="004700A9"/>
    <w:rsid w:val="004919CE"/>
    <w:rsid w:val="004936B2"/>
    <w:rsid w:val="004A28EA"/>
    <w:rsid w:val="004A6F8A"/>
    <w:rsid w:val="004C5E89"/>
    <w:rsid w:val="004D2D96"/>
    <w:rsid w:val="004D5F47"/>
    <w:rsid w:val="004E0EF8"/>
    <w:rsid w:val="004E2BCF"/>
    <w:rsid w:val="004F2D34"/>
    <w:rsid w:val="00526B52"/>
    <w:rsid w:val="00533E8B"/>
    <w:rsid w:val="0053618A"/>
    <w:rsid w:val="00543BCF"/>
    <w:rsid w:val="00546F4E"/>
    <w:rsid w:val="00547EC8"/>
    <w:rsid w:val="00556BD5"/>
    <w:rsid w:val="00556E31"/>
    <w:rsid w:val="00567EE6"/>
    <w:rsid w:val="005909FF"/>
    <w:rsid w:val="005D1BA7"/>
    <w:rsid w:val="006017E7"/>
    <w:rsid w:val="006259D7"/>
    <w:rsid w:val="006629E6"/>
    <w:rsid w:val="00667611"/>
    <w:rsid w:val="00671CDE"/>
    <w:rsid w:val="00680AA4"/>
    <w:rsid w:val="006A1E18"/>
    <w:rsid w:val="006A7E2F"/>
    <w:rsid w:val="006C0159"/>
    <w:rsid w:val="006C255A"/>
    <w:rsid w:val="006C472D"/>
    <w:rsid w:val="006E3533"/>
    <w:rsid w:val="006F3F7D"/>
    <w:rsid w:val="00702D1F"/>
    <w:rsid w:val="00703D84"/>
    <w:rsid w:val="00710252"/>
    <w:rsid w:val="00746660"/>
    <w:rsid w:val="00772476"/>
    <w:rsid w:val="00775D98"/>
    <w:rsid w:val="00787CF7"/>
    <w:rsid w:val="0079091C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7CC"/>
    <w:rsid w:val="008D2C61"/>
    <w:rsid w:val="008F180B"/>
    <w:rsid w:val="008F48B9"/>
    <w:rsid w:val="009049BC"/>
    <w:rsid w:val="0091026B"/>
    <w:rsid w:val="0091339D"/>
    <w:rsid w:val="00916B9C"/>
    <w:rsid w:val="009217C6"/>
    <w:rsid w:val="00926011"/>
    <w:rsid w:val="009272F7"/>
    <w:rsid w:val="00930196"/>
    <w:rsid w:val="00986493"/>
    <w:rsid w:val="009E0800"/>
    <w:rsid w:val="009E3A1C"/>
    <w:rsid w:val="00A11389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199"/>
    <w:rsid w:val="00AA7575"/>
    <w:rsid w:val="00AB37D1"/>
    <w:rsid w:val="00AB44BF"/>
    <w:rsid w:val="00AB6B2F"/>
    <w:rsid w:val="00AB6C85"/>
    <w:rsid w:val="00AE42F3"/>
    <w:rsid w:val="00AE562D"/>
    <w:rsid w:val="00AF511A"/>
    <w:rsid w:val="00B06877"/>
    <w:rsid w:val="00B0744F"/>
    <w:rsid w:val="00B1227E"/>
    <w:rsid w:val="00B20D41"/>
    <w:rsid w:val="00B329A6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23845"/>
    <w:rsid w:val="00C50145"/>
    <w:rsid w:val="00C62E97"/>
    <w:rsid w:val="00C63C9C"/>
    <w:rsid w:val="00C81587"/>
    <w:rsid w:val="00C86515"/>
    <w:rsid w:val="00CB31CB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3D02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4315"/>
    <w:rsid w:val="00EE69F9"/>
    <w:rsid w:val="00EF2971"/>
    <w:rsid w:val="00EF3416"/>
    <w:rsid w:val="00EF6280"/>
    <w:rsid w:val="00F04B3C"/>
    <w:rsid w:val="00F30552"/>
    <w:rsid w:val="00F40EE0"/>
    <w:rsid w:val="00F4309C"/>
    <w:rsid w:val="00F46BDB"/>
    <w:rsid w:val="00F61813"/>
    <w:rsid w:val="00F6774F"/>
    <w:rsid w:val="00F701A5"/>
    <w:rsid w:val="00F706C1"/>
    <w:rsid w:val="00F77D3D"/>
    <w:rsid w:val="00F828E2"/>
    <w:rsid w:val="00F8502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C2D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921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kshayadurga06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adurga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B7E244B9874F4E8E13B918F2FA3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F8AB-9967-48C0-AA49-FDCC89E61CD1}"/>
      </w:docPartPr>
      <w:docPartBody>
        <w:p w:rsidR="00902D70" w:rsidRDefault="00902D70">
          <w:pPr>
            <w:pStyle w:val="5CB7E244B9874F4E8E13B918F2FA3396"/>
          </w:pPr>
          <w:r w:rsidRPr="002A61D3">
            <w:t>Objective</w:t>
          </w:r>
        </w:p>
      </w:docPartBody>
    </w:docPart>
    <w:docPart>
      <w:docPartPr>
        <w:name w:val="845A63CBAEC146A98E531498BCAE9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6E780-2031-44F4-84DC-DC083F82FA85}"/>
      </w:docPartPr>
      <w:docPartBody>
        <w:p w:rsidR="00902D70" w:rsidRDefault="00902D70">
          <w:pPr>
            <w:pStyle w:val="845A63CBAEC146A98E531498BCAE95E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70"/>
    <w:rsid w:val="00175671"/>
    <w:rsid w:val="006A0ACC"/>
    <w:rsid w:val="007F1272"/>
    <w:rsid w:val="00902D70"/>
    <w:rsid w:val="00AB37D1"/>
    <w:rsid w:val="00AF511A"/>
    <w:rsid w:val="00CB31CB"/>
    <w:rsid w:val="00E73578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B7E244B9874F4E8E13B918F2FA3396">
    <w:name w:val="5CB7E244B9874F4E8E13B918F2FA3396"/>
  </w:style>
  <w:style w:type="paragraph" w:customStyle="1" w:styleId="845A63CBAEC146A98E531498BCAE95EA">
    <w:name w:val="845A63CBAEC146A98E531498BCAE95EA"/>
  </w:style>
  <w:style w:type="character" w:styleId="PlaceholderText">
    <w:name w:val="Placeholder Text"/>
    <w:basedOn w:val="DefaultParagraphFont"/>
    <w:uiPriority w:val="99"/>
    <w:semiHidden/>
    <w:rsid w:val="007F12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FAF1A0-0A02-4571-9B4C-33EB652ED7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2025-03-24T04:55:00Z</dcterms:created>
  <dcterms:modified xsi:type="dcterms:W3CDTF">2025-03-24T04:55:00Z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